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C0AD" w14:textId="53508472" w:rsidR="006E5425" w:rsidRPr="002C5A42" w:rsidRDefault="00A95267">
      <w:pPr>
        <w:pStyle w:val="Ttulo"/>
      </w:pPr>
      <w:r>
        <w:t>erik rebelo da silva</w:t>
      </w:r>
      <w:r w:rsidR="00E96407" w:rsidRPr="002C5A42">
        <w:br/>
        <w:t>Escopo d</w:t>
      </w:r>
      <w:r w:rsidR="006C782F">
        <w:t>e</w:t>
      </w:r>
      <w:r w:rsidR="00E96407" w:rsidRPr="002C5A42">
        <w:t xml:space="preserve"> projeto</w:t>
      </w:r>
    </w:p>
    <w:sdt>
      <w:sdtPr>
        <w:id w:val="216403978"/>
        <w:placeholder>
          <w:docPart w:val="BC770DE328914D9084DA401E8A923CBA"/>
        </w:placeholder>
        <w:date w:fullDate="2022-11-1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1AF397FF" w14:textId="11E8A7AF" w:rsidR="006E5425" w:rsidRPr="002C5A42" w:rsidRDefault="00A95267">
          <w:pPr>
            <w:pStyle w:val="Subttulo"/>
          </w:pPr>
          <w:r>
            <w:t>18/11/2022</w:t>
          </w:r>
        </w:p>
      </w:sdtContent>
    </w:sdt>
    <w:p w14:paraId="0E1AE1BD" w14:textId="77777777" w:rsidR="006E5425" w:rsidRPr="002C5A42" w:rsidRDefault="00E96407">
      <w:pPr>
        <w:pStyle w:val="Ttulo1"/>
      </w:pPr>
      <w:r w:rsidRPr="002C5A42">
        <w:t>Visão geral</w:t>
      </w:r>
    </w:p>
    <w:p w14:paraId="3852C9CE" w14:textId="3B83BAF5" w:rsidR="006E5425" w:rsidRPr="002C5A42" w:rsidRDefault="00E96407">
      <w:pPr>
        <w:pStyle w:val="Ttulo2"/>
      </w:pPr>
      <w:r w:rsidRPr="002C5A42">
        <w:t>Descrição</w:t>
      </w:r>
    </w:p>
    <w:p w14:paraId="799F9314" w14:textId="313D26F7" w:rsidR="006E5425" w:rsidRDefault="00A95267">
      <w:r>
        <w:t xml:space="preserve">Nesse documento será mostrada o protótipo do site do site para o final do semestre, usando como base o projeto inicial feito na primeira avaliação do site com função recursiva. Diante disso, vale expor </w:t>
      </w:r>
      <w:r w:rsidR="006C782F">
        <w:t>alguns pontos</w:t>
      </w:r>
      <w:r>
        <w:t xml:space="preserve"> já implementad</w:t>
      </w:r>
      <w:r w:rsidR="006C782F">
        <w:t>o</w:t>
      </w:r>
      <w:r>
        <w:t>s e outr</w:t>
      </w:r>
      <w:r w:rsidR="006C782F">
        <w:t>o</w:t>
      </w:r>
      <w:r>
        <w:t>s que futuramente serão adicionadas ao projeto.</w:t>
      </w:r>
    </w:p>
    <w:p w14:paraId="120CB0E4" w14:textId="77777777" w:rsidR="004A3A65" w:rsidRPr="002C5A42" w:rsidRDefault="004A3A65"/>
    <w:p w14:paraId="79DA547B" w14:textId="36CA8C40" w:rsidR="006E5425" w:rsidRDefault="00E96407">
      <w:pPr>
        <w:pStyle w:val="Ttulo2"/>
      </w:pPr>
      <w:r w:rsidRPr="002C5A42">
        <w:t>Escopo do projeto</w:t>
      </w:r>
    </w:p>
    <w:p w14:paraId="7963CE17" w14:textId="4A9F5C69" w:rsidR="00A95267" w:rsidRPr="00A95267" w:rsidRDefault="00A95267" w:rsidP="0090592A">
      <w:pPr>
        <w:spacing w:before="240"/>
      </w:pPr>
      <w:r>
        <w:t xml:space="preserve">O projeto será implementado em linguagem </w:t>
      </w:r>
      <w:r w:rsidR="006C782F">
        <w:t xml:space="preserve">CSS </w:t>
      </w:r>
      <w:r>
        <w:t xml:space="preserve">ou </w:t>
      </w:r>
      <w:proofErr w:type="gramStart"/>
      <w:r>
        <w:t>outra(</w:t>
      </w:r>
      <w:proofErr w:type="gramEnd"/>
      <w:r>
        <w:t xml:space="preserve">ainda não </w:t>
      </w:r>
      <w:r w:rsidR="006C782F">
        <w:t>decidido</w:t>
      </w:r>
      <w:r>
        <w:t>)</w:t>
      </w:r>
      <w:r w:rsidR="003B371F">
        <w:t xml:space="preserve">, e o conteúdo do site será sobre venda de </w:t>
      </w:r>
      <w:r w:rsidR="006C782F">
        <w:t xml:space="preserve">peças e periféricos </w:t>
      </w:r>
      <w:r w:rsidR="003B371F">
        <w:t>para computadores, onde os dados dos produtos estarão no banco de dados</w:t>
      </w:r>
      <w:r w:rsidR="0054031F">
        <w:t>.</w:t>
      </w:r>
    </w:p>
    <w:p w14:paraId="3A6C69F4" w14:textId="161082A1" w:rsidR="006E5425" w:rsidRPr="002C5A42" w:rsidRDefault="00E96407" w:rsidP="006C782F">
      <w:pPr>
        <w:pStyle w:val="Ttulo2"/>
      </w:pPr>
      <w:bookmarkStart w:id="0" w:name="_Hlk119923955"/>
      <w:r w:rsidRPr="002C5A42">
        <w:t>O novo sistema deve incluir o seguinte:</w:t>
      </w:r>
    </w:p>
    <w:bookmarkEnd w:id="0"/>
    <w:p w14:paraId="14A91637" w14:textId="77777777" w:rsidR="006C782F" w:rsidRDefault="006C782F" w:rsidP="0054031F">
      <w:pPr>
        <w:spacing w:after="0" w:line="240" w:lineRule="auto"/>
        <w:jc w:val="center"/>
      </w:pPr>
    </w:p>
    <w:p w14:paraId="34964A69" w14:textId="76BAFE42" w:rsidR="00467A20" w:rsidRDefault="00467A20" w:rsidP="003B371F">
      <w:pPr>
        <w:pStyle w:val="Commarcadores"/>
      </w:pPr>
      <w:r>
        <w:t>Tela de pesquisa para encontrar os produtos armazenados dentro do site.</w:t>
      </w:r>
    </w:p>
    <w:p w14:paraId="232977A4" w14:textId="00F79A39" w:rsidR="00467A20" w:rsidRDefault="00467A20" w:rsidP="003B371F">
      <w:pPr>
        <w:pStyle w:val="Commarcadores"/>
      </w:pPr>
      <w:r>
        <w:t>Botões interativos para interações com recursos do site.</w:t>
      </w:r>
    </w:p>
    <w:p w14:paraId="2799CD1E" w14:textId="35E42851" w:rsidR="00467A20" w:rsidRDefault="00467A20" w:rsidP="003B371F">
      <w:pPr>
        <w:pStyle w:val="Commarcadores"/>
      </w:pPr>
      <w:r>
        <w:t>Aba de comentários.</w:t>
      </w:r>
    </w:p>
    <w:p w14:paraId="46A69D91" w14:textId="336DF337" w:rsidR="00467A20" w:rsidRDefault="00467A20" w:rsidP="00467A20">
      <w:pPr>
        <w:pStyle w:val="Commarcadores"/>
      </w:pPr>
      <w:r>
        <w:t>Aba para entrar em contato com montadores locais.</w:t>
      </w:r>
    </w:p>
    <w:p w14:paraId="561740DE" w14:textId="1ED935AC" w:rsidR="004A3A65" w:rsidRPr="002C5A42" w:rsidRDefault="004A3A65" w:rsidP="004A3A65">
      <w:pPr>
        <w:pStyle w:val="Ttulo2"/>
      </w:pPr>
      <w:r>
        <w:t>Resultados esperados</w:t>
      </w:r>
    </w:p>
    <w:p w14:paraId="1C184A12" w14:textId="77777777" w:rsidR="004A3A65" w:rsidRDefault="004A3A65" w:rsidP="004A3A65">
      <w:pPr>
        <w:pStyle w:val="Commarcadores"/>
        <w:numPr>
          <w:ilvl w:val="0"/>
          <w:numId w:val="0"/>
        </w:numPr>
        <w:ind w:left="144"/>
      </w:pPr>
    </w:p>
    <w:p w14:paraId="327AF287" w14:textId="77777777" w:rsidR="004A3A65" w:rsidRDefault="003B371F" w:rsidP="003B371F">
      <w:pPr>
        <w:pStyle w:val="Commarcadores"/>
      </w:pPr>
      <w:r>
        <w:t>Site</w:t>
      </w:r>
      <w:r w:rsidR="004A3A65">
        <w:t xml:space="preserve"> final</w:t>
      </w:r>
      <w:r>
        <w:t xml:space="preserve"> ser</w:t>
      </w:r>
      <w:r w:rsidR="004A3A65">
        <w:t xml:space="preserve"> </w:t>
      </w:r>
      <w:r>
        <w:t>em web usando uma ou duas linguag</w:t>
      </w:r>
      <w:r w:rsidR="006C782F">
        <w:t>ens, com dados dos usuários e dos produtos</w:t>
      </w:r>
      <w:r w:rsidR="00467A20">
        <w:t>.</w:t>
      </w:r>
    </w:p>
    <w:p w14:paraId="04B6E4EC" w14:textId="516BD7A8" w:rsidR="003B371F" w:rsidRPr="003B371F" w:rsidRDefault="006C782F" w:rsidP="004A3A65">
      <w:pPr>
        <w:pStyle w:val="Commarcadores"/>
        <w:numPr>
          <w:ilvl w:val="0"/>
          <w:numId w:val="0"/>
        </w:numPr>
        <w:ind w:left="432"/>
      </w:pPr>
      <w:r>
        <w:t>armazenados dentro do banco de dados, página interativa, com botões clicáveis</w:t>
      </w:r>
      <w:r w:rsidR="004A3A65">
        <w:t>, e interação com cliente através.</w:t>
      </w:r>
    </w:p>
    <w:p w14:paraId="0ACDD872" w14:textId="77777777" w:rsidR="006E5425" w:rsidRPr="002C5A42" w:rsidRDefault="006E5425"/>
    <w:p w14:paraId="55938B49" w14:textId="77777777" w:rsidR="003B371F" w:rsidRPr="002C5A42" w:rsidRDefault="003B371F"/>
    <w:sectPr w:rsidR="003B371F" w:rsidRPr="002C5A42" w:rsidSect="002C5A42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E89B" w14:textId="77777777" w:rsidR="00A95267" w:rsidRDefault="00A95267">
      <w:pPr>
        <w:spacing w:after="0" w:line="240" w:lineRule="auto"/>
      </w:pPr>
      <w:r>
        <w:separator/>
      </w:r>
    </w:p>
  </w:endnote>
  <w:endnote w:type="continuationSeparator" w:id="0">
    <w:p w14:paraId="3EF12B8A" w14:textId="77777777" w:rsidR="00A95267" w:rsidRDefault="00A9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A854" w14:textId="77777777" w:rsidR="00A95267" w:rsidRDefault="00A95267">
      <w:pPr>
        <w:spacing w:after="0" w:line="240" w:lineRule="auto"/>
      </w:pPr>
      <w:r>
        <w:separator/>
      </w:r>
    </w:p>
  </w:footnote>
  <w:footnote w:type="continuationSeparator" w:id="0">
    <w:p w14:paraId="2D167CC1" w14:textId="77777777" w:rsidR="00A95267" w:rsidRDefault="00A9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BBC57" w14:textId="77777777"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8C62F" wp14:editId="50A7B5FD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FD9E99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C74DA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C62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CFD9E99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C74DA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49080">
    <w:abstractNumId w:val="0"/>
  </w:num>
  <w:num w:numId="2" w16cid:durableId="111898218">
    <w:abstractNumId w:val="2"/>
  </w:num>
  <w:num w:numId="3" w16cid:durableId="852837109">
    <w:abstractNumId w:val="2"/>
    <w:lvlOverride w:ilvl="0">
      <w:startOverride w:val="1"/>
    </w:lvlOverride>
  </w:num>
  <w:num w:numId="4" w16cid:durableId="171923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7"/>
    <w:rsid w:val="002C5A42"/>
    <w:rsid w:val="003B371F"/>
    <w:rsid w:val="00467A20"/>
    <w:rsid w:val="004A3A65"/>
    <w:rsid w:val="0054031F"/>
    <w:rsid w:val="006647C4"/>
    <w:rsid w:val="006C782F"/>
    <w:rsid w:val="006E5425"/>
    <w:rsid w:val="0090592A"/>
    <w:rsid w:val="00A95267"/>
    <w:rsid w:val="00BC74DA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792DC0"/>
  <w15:chartTrackingRefBased/>
  <w15:docId w15:val="{27FAE1D6-F8DF-4293-B872-76AC7BB0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r\Downloads\tf0292781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770DE328914D9084DA401E8A923C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1EB83C-1B82-47A4-9BCE-E4321BB518C6}"/>
      </w:docPartPr>
      <w:docPartBody>
        <w:p w:rsidR="00D85F5D" w:rsidRDefault="00D85F5D">
          <w:pPr>
            <w:pStyle w:val="BC770DE328914D9084DA401E8A923CBA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5D"/>
    <w:rsid w:val="00D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770DE328914D9084DA401E8A923CBA">
    <w:name w:val="BC770DE328914D9084DA401E8A923CBA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129FF354BA74DA0B3EE0917C36569AE">
    <w:name w:val="2129FF354BA74DA0B3EE0917C3656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844755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2012-06-27T21:54:00+00:00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452898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TP102927812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0386A393-B011-45C8-AB43-E42C6143E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9A30C-2074-432B-91E1-F35345A777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tf02927813_win32</Template>
  <TotalTime>8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Rebelo</dc:creator>
  <cp:lastModifiedBy>Erik Rebelo</cp:lastModifiedBy>
  <cp:revision>2</cp:revision>
  <dcterms:created xsi:type="dcterms:W3CDTF">2022-11-21T15:08:00Z</dcterms:created>
  <dcterms:modified xsi:type="dcterms:W3CDTF">2022-11-21T15:08:00Z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